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0522C" w14:textId="77777777" w:rsidR="008418E1" w:rsidRPr="00475480" w:rsidRDefault="008418E1" w:rsidP="00A705BF">
      <w:pPr>
        <w:spacing w:after="200" w:line="240" w:lineRule="auto"/>
        <w:jc w:val="center"/>
        <w:rPr>
          <w:rFonts w:ascii="Arial" w:hAnsi="Arial" w:cs="Arial"/>
          <w:b/>
          <w:szCs w:val="18"/>
        </w:rPr>
      </w:pPr>
      <w:r w:rsidRPr="00475480">
        <w:rPr>
          <w:rFonts w:ascii="Arial" w:hAnsi="Arial" w:cs="Arial"/>
          <w:b/>
          <w:szCs w:val="18"/>
        </w:rPr>
        <w:t>Planeación consi</w:t>
      </w:r>
      <w:r w:rsidR="00316160">
        <w:rPr>
          <w:rFonts w:ascii="Arial" w:hAnsi="Arial" w:cs="Arial"/>
          <w:b/>
          <w:szCs w:val="18"/>
        </w:rPr>
        <w:t xml:space="preserve">derada para la ejecución de la </w:t>
      </w:r>
      <w:r w:rsidR="001E732F">
        <w:rPr>
          <w:rFonts w:ascii="Arial" w:hAnsi="Arial" w:cs="Arial"/>
          <w:b/>
          <w:szCs w:val="18"/>
        </w:rPr>
        <w:t>Intervención</w:t>
      </w:r>
    </w:p>
    <w:tbl>
      <w:tblPr>
        <w:tblStyle w:val="Tablaconcuadrcula"/>
        <w:tblW w:w="10204" w:type="dxa"/>
        <w:jc w:val="center"/>
        <w:tblLook w:val="04A0" w:firstRow="1" w:lastRow="0" w:firstColumn="1" w:lastColumn="0" w:noHBand="0" w:noVBand="1"/>
      </w:tblPr>
      <w:tblGrid>
        <w:gridCol w:w="1983"/>
        <w:gridCol w:w="1984"/>
        <w:gridCol w:w="1985"/>
        <w:gridCol w:w="1984"/>
        <w:gridCol w:w="2268"/>
      </w:tblGrid>
      <w:tr w:rsidR="00715008" w:rsidRPr="00A705BF" w14:paraId="1EBD80F5" w14:textId="77777777" w:rsidTr="00715008">
        <w:trPr>
          <w:trHeight w:val="283"/>
          <w:jc w:val="center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BDD2C77" w14:textId="77777777" w:rsidR="00CA4A12" w:rsidRPr="00A705BF" w:rsidRDefault="00110EF1" w:rsidP="00ED245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Ente Público</w:t>
            </w:r>
          </w:p>
        </w:tc>
        <w:tc>
          <w:tcPr>
            <w:tcW w:w="8221" w:type="dxa"/>
            <w:gridSpan w:val="4"/>
            <w:vAlign w:val="center"/>
          </w:tcPr>
          <w:p w14:paraId="2EFF99D6" w14:textId="05F4F09C" w:rsidR="00CA4A12" w:rsidRPr="00A705BF" w:rsidRDefault="00CA4A12" w:rsidP="00ED245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5008" w:rsidRPr="00A705BF" w14:paraId="03A1B787" w14:textId="77777777" w:rsidTr="00715008">
        <w:trPr>
          <w:trHeight w:val="283"/>
          <w:jc w:val="center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67090527" w14:textId="77777777" w:rsidR="00CA4A12" w:rsidRPr="00A705BF" w:rsidRDefault="00110EF1" w:rsidP="00ED245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Emisor</w:t>
            </w:r>
          </w:p>
        </w:tc>
        <w:tc>
          <w:tcPr>
            <w:tcW w:w="8221" w:type="dxa"/>
            <w:gridSpan w:val="4"/>
            <w:vAlign w:val="center"/>
          </w:tcPr>
          <w:p w14:paraId="60179450" w14:textId="6F279814" w:rsidR="00CA4A12" w:rsidRPr="00A705BF" w:rsidRDefault="00775C7E" w:rsidP="00ED245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OIC Test</w:t>
            </w:r>
          </w:p>
        </w:tc>
      </w:tr>
      <w:tr w:rsidR="00A705BF" w:rsidRPr="00A705BF" w14:paraId="4E9A4103" w14:textId="77777777" w:rsidTr="00715008">
        <w:trPr>
          <w:trHeight w:val="86"/>
          <w:jc w:val="center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6E0A702F" w14:textId="77777777" w:rsidR="008418E1" w:rsidRPr="00A705BF" w:rsidRDefault="008418E1" w:rsidP="006C15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Número</w:t>
            </w:r>
          </w:p>
        </w:tc>
        <w:tc>
          <w:tcPr>
            <w:tcW w:w="1984" w:type="dxa"/>
            <w:vAlign w:val="center"/>
          </w:tcPr>
          <w:p w14:paraId="217EB97B" w14:textId="77777777" w:rsidR="008418E1" w:rsidRPr="00A705BF" w:rsidRDefault="001E732F" w:rsidP="006C15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732F">
              <w:rPr>
                <w:rFonts w:ascii="Arial" w:hAnsi="Arial" w:cs="Arial"/>
                <w:sz w:val="20"/>
                <w:szCs w:val="20"/>
              </w:rPr>
              <w:t>V</w:t>
            </w:r>
            <w:r w:rsidR="008874EF" w:rsidRPr="001E732F">
              <w:rPr>
                <w:rFonts w:ascii="Arial" w:hAnsi="Arial" w:cs="Arial"/>
                <w:sz w:val="20"/>
                <w:szCs w:val="20"/>
              </w:rPr>
              <w:t>-</w:t>
            </w:r>
            <w:r w:rsidRPr="001E732F">
              <w:rPr>
                <w:rFonts w:ascii="Arial" w:hAnsi="Arial" w:cs="Arial"/>
                <w:sz w:val="20"/>
                <w:szCs w:val="20"/>
              </w:rPr>
              <w:t>0</w:t>
            </w:r>
            <w:r w:rsidR="008874EF" w:rsidRPr="001E732F">
              <w:rPr>
                <w:rFonts w:ascii="Arial" w:hAnsi="Arial" w:cs="Arial"/>
                <w:sz w:val="20"/>
                <w:szCs w:val="20"/>
              </w:rPr>
              <w:t>4</w:t>
            </w:r>
            <w:r w:rsidR="00316160" w:rsidRPr="001E732F">
              <w:rPr>
                <w:rFonts w:ascii="Arial" w:hAnsi="Arial" w:cs="Arial"/>
                <w:sz w:val="20"/>
                <w:szCs w:val="20"/>
              </w:rPr>
              <w:t>/2024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59E67A5" w14:textId="77777777" w:rsidR="008418E1" w:rsidRPr="00A705BF" w:rsidRDefault="008418E1" w:rsidP="006C15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Denominación</w:t>
            </w:r>
          </w:p>
        </w:tc>
        <w:tc>
          <w:tcPr>
            <w:tcW w:w="4252" w:type="dxa"/>
            <w:gridSpan w:val="2"/>
            <w:vAlign w:val="center"/>
          </w:tcPr>
          <w:p w14:paraId="78FAF51D" w14:textId="1F07FADB" w:rsidR="008418E1" w:rsidRPr="00A705BF" w:rsidRDefault="00775C7E" w:rsidP="001E732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</w:tr>
      <w:tr w:rsidR="00715008" w:rsidRPr="00A705BF" w14:paraId="2A6F4D2B" w14:textId="77777777" w:rsidTr="00715008">
        <w:trPr>
          <w:jc w:val="center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0EBCE416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Clave</w:t>
            </w:r>
          </w:p>
        </w:tc>
        <w:tc>
          <w:tcPr>
            <w:tcW w:w="1984" w:type="dxa"/>
            <w:vAlign w:val="center"/>
          </w:tcPr>
          <w:p w14:paraId="7F86EB37" w14:textId="6B599FBF" w:rsidR="008418E1" w:rsidRPr="00A705BF" w:rsidRDefault="007065FA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invalid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5FAAB44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Tipo de Intervención</w:t>
            </w:r>
          </w:p>
        </w:tc>
        <w:tc>
          <w:tcPr>
            <w:tcW w:w="4252" w:type="dxa"/>
            <w:gridSpan w:val="2"/>
            <w:vAlign w:val="center"/>
          </w:tcPr>
          <w:p w14:paraId="2C894D82" w14:textId="1A4E7E4E" w:rsidR="008418E1" w:rsidRPr="00A705BF" w:rsidRDefault="007065FA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Invalid</w:t>
            </w:r>
            <w:proofErr w:type="spellEnd"/>
          </w:p>
        </w:tc>
      </w:tr>
      <w:tr w:rsidR="00715008" w:rsidRPr="00A705BF" w14:paraId="5F7E93DD" w14:textId="77777777" w:rsidTr="00715008">
        <w:trPr>
          <w:jc w:val="center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0AF03567" w14:textId="77777777" w:rsidR="008418E1" w:rsidRPr="00A705BF" w:rsidRDefault="00B14DC9" w:rsidP="00BA5F6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Área a </w:t>
            </w:r>
            <w:r w:rsidR="00BA5F67">
              <w:rPr>
                <w:rFonts w:ascii="Arial" w:hAnsi="Arial" w:cs="Arial"/>
                <w:b/>
                <w:sz w:val="20"/>
                <w:szCs w:val="20"/>
              </w:rPr>
              <w:t>Verificar</w:t>
            </w:r>
            <w:r w:rsidR="008418E1" w:rsidRPr="00A705BF">
              <w:rPr>
                <w:rFonts w:ascii="Arial" w:hAnsi="Arial" w:cs="Arial"/>
                <w:b/>
                <w:sz w:val="20"/>
                <w:szCs w:val="20"/>
              </w:rPr>
              <w:t xml:space="preserve"> / Área </w:t>
            </w:r>
            <w:r w:rsidR="00110EF1" w:rsidRPr="00A705BF">
              <w:rPr>
                <w:rFonts w:ascii="Arial" w:hAnsi="Arial" w:cs="Arial"/>
                <w:b/>
                <w:sz w:val="20"/>
                <w:szCs w:val="20"/>
              </w:rPr>
              <w:t>Específica</w:t>
            </w:r>
          </w:p>
        </w:tc>
        <w:tc>
          <w:tcPr>
            <w:tcW w:w="3969" w:type="dxa"/>
            <w:gridSpan w:val="2"/>
            <w:vAlign w:val="center"/>
          </w:tcPr>
          <w:p w14:paraId="3C3D6E89" w14:textId="77AB82A5" w:rsidR="008418E1" w:rsidRPr="00A705BF" w:rsidRDefault="00775C7E" w:rsidP="0009542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C64780" w14:textId="77777777" w:rsidR="008418E1" w:rsidRPr="00A705BF" w:rsidRDefault="00110EF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vAlign w:val="center"/>
          </w:tcPr>
          <w:p w14:paraId="20B1C927" w14:textId="500055CE" w:rsidR="008418E1" w:rsidRPr="00A705BF" w:rsidRDefault="007065FA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invalid</w:t>
            </w:r>
            <w:proofErr w:type="spellEnd"/>
          </w:p>
        </w:tc>
      </w:tr>
    </w:tbl>
    <w:p w14:paraId="15FB760E" w14:textId="77777777" w:rsidR="00EF63FC" w:rsidRPr="00252A73" w:rsidRDefault="00EF63FC" w:rsidP="001A76C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30E90B" w14:textId="77777777" w:rsidR="008418E1" w:rsidRPr="00252A73" w:rsidRDefault="008418E1" w:rsidP="001A76C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"/>
        <w:gridCol w:w="10225"/>
      </w:tblGrid>
      <w:tr w:rsidR="008418E1" w:rsidRPr="00A705BF" w14:paraId="05D438A8" w14:textId="77777777" w:rsidTr="00653D67">
        <w:trPr>
          <w:jc w:val="center"/>
        </w:trPr>
        <w:tc>
          <w:tcPr>
            <w:tcW w:w="10240" w:type="dxa"/>
            <w:gridSpan w:val="2"/>
            <w:shd w:val="clear" w:color="auto" w:fill="D9D9D9" w:themeFill="background1" w:themeFillShade="D9"/>
          </w:tcPr>
          <w:p w14:paraId="1C691195" w14:textId="77777777" w:rsidR="008418E1" w:rsidRPr="00A705BF" w:rsidRDefault="008418E1" w:rsidP="00A705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 xml:space="preserve">B) </w:t>
            </w:r>
            <w:r w:rsidR="00DF33C3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A705BF">
              <w:rPr>
                <w:rFonts w:ascii="Arial" w:hAnsi="Arial" w:cs="Arial"/>
                <w:b/>
                <w:sz w:val="20"/>
                <w:szCs w:val="20"/>
              </w:rPr>
              <w:t>ntecedentes.</w:t>
            </w:r>
          </w:p>
        </w:tc>
      </w:tr>
      <w:tr w:rsidR="00653D67" w14:paraId="1DC79FAC" w14:textId="77777777" w:rsidTr="00653D67">
        <w:tblPrEx>
          <w:jc w:val="left"/>
        </w:tblPrEx>
        <w:trPr>
          <w:gridBefore w:val="1"/>
          <w:wBefore w:w="15" w:type="dxa"/>
        </w:trPr>
        <w:tc>
          <w:tcPr>
            <w:tcW w:w="10225" w:type="dxa"/>
          </w:tcPr>
          <w:p w14:paraId="398E28FF" w14:textId="729E4508" w:rsidR="00653D67" w:rsidRDefault="00653D67" w:rsidP="008B34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454595" w14:textId="77777777" w:rsidR="00653D67" w:rsidRDefault="00653D67" w:rsidP="00653D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05"/>
      </w:tblGrid>
      <w:tr w:rsidR="008418E1" w:rsidRPr="00A705BF" w14:paraId="7B5E9972" w14:textId="77777777" w:rsidTr="00F22CB1">
        <w:trPr>
          <w:jc w:val="center"/>
        </w:trPr>
        <w:tc>
          <w:tcPr>
            <w:tcW w:w="10205" w:type="dxa"/>
            <w:shd w:val="clear" w:color="auto" w:fill="D9D9D9" w:themeFill="background1" w:themeFillShade="D9"/>
          </w:tcPr>
          <w:p w14:paraId="128B0C2B" w14:textId="77777777" w:rsidR="008418E1" w:rsidRPr="00A705BF" w:rsidRDefault="008418E1" w:rsidP="00A705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C) Normatividad</w:t>
            </w:r>
          </w:p>
        </w:tc>
      </w:tr>
      <w:tr w:rsidR="008418E1" w:rsidRPr="00A705BF" w14:paraId="65CB2A46" w14:textId="77777777" w:rsidTr="00715008">
        <w:trPr>
          <w:jc w:val="center"/>
        </w:trPr>
        <w:tc>
          <w:tcPr>
            <w:tcW w:w="10205" w:type="dxa"/>
          </w:tcPr>
          <w:p w14:paraId="154A7DDC" w14:textId="7EF9047D" w:rsidR="00B14162" w:rsidRPr="00775C7E" w:rsidRDefault="00775C7E" w:rsidP="00775C7E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5C7E"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</w:tr>
    </w:tbl>
    <w:p w14:paraId="3E21B8F7" w14:textId="77777777" w:rsidR="00EF63FC" w:rsidRPr="00252A73" w:rsidRDefault="00EF63FC" w:rsidP="00DA406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05"/>
      </w:tblGrid>
      <w:tr w:rsidR="008418E1" w:rsidRPr="00A705BF" w14:paraId="5631CCCD" w14:textId="77777777" w:rsidTr="00715008">
        <w:trPr>
          <w:jc w:val="center"/>
        </w:trPr>
        <w:tc>
          <w:tcPr>
            <w:tcW w:w="10205" w:type="dxa"/>
            <w:shd w:val="clear" w:color="auto" w:fill="D9D9D9" w:themeFill="background1" w:themeFillShade="D9"/>
          </w:tcPr>
          <w:p w14:paraId="2EC1A709" w14:textId="77777777" w:rsidR="008418E1" w:rsidRPr="00A705BF" w:rsidRDefault="008418E1" w:rsidP="00A705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D) Importancia y Riesgo de la Intervención</w:t>
            </w:r>
          </w:p>
        </w:tc>
      </w:tr>
      <w:tr w:rsidR="008418E1" w:rsidRPr="00A705BF" w14:paraId="61E4134E" w14:textId="77777777" w:rsidTr="00715008">
        <w:trPr>
          <w:jc w:val="center"/>
        </w:trPr>
        <w:tc>
          <w:tcPr>
            <w:tcW w:w="10205" w:type="dxa"/>
          </w:tcPr>
          <w:p w14:paraId="1551101E" w14:textId="2F6D1A28" w:rsidR="00B27E3E" w:rsidRPr="008A50A5" w:rsidRDefault="00775C7E" w:rsidP="00AF1065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</w:tr>
    </w:tbl>
    <w:p w14:paraId="05C59153" w14:textId="77777777" w:rsidR="00252A73" w:rsidRPr="00252A73" w:rsidRDefault="00252A73" w:rsidP="001A76C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05"/>
      </w:tblGrid>
      <w:tr w:rsidR="008418E1" w:rsidRPr="00A705BF" w14:paraId="3FFB154D" w14:textId="77777777" w:rsidTr="00715008">
        <w:trPr>
          <w:jc w:val="center"/>
        </w:trPr>
        <w:tc>
          <w:tcPr>
            <w:tcW w:w="10205" w:type="dxa"/>
            <w:shd w:val="clear" w:color="auto" w:fill="D9D9D9" w:themeFill="background1" w:themeFillShade="D9"/>
          </w:tcPr>
          <w:p w14:paraId="0764C58B" w14:textId="77777777" w:rsidR="008418E1" w:rsidRPr="00A705BF" w:rsidRDefault="008418E1" w:rsidP="00A705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E) Alcance y periodo de ejecución</w:t>
            </w:r>
          </w:p>
        </w:tc>
      </w:tr>
      <w:tr w:rsidR="008418E1" w:rsidRPr="00A705BF" w14:paraId="6136E687" w14:textId="77777777" w:rsidTr="00715008">
        <w:trPr>
          <w:jc w:val="center"/>
        </w:trPr>
        <w:tc>
          <w:tcPr>
            <w:tcW w:w="10205" w:type="dxa"/>
          </w:tcPr>
          <w:p w14:paraId="56B7B8BC" w14:textId="3CCB4276" w:rsidR="0085534A" w:rsidRPr="00A705BF" w:rsidRDefault="0085534A" w:rsidP="001E732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36A7E8" w14:textId="77777777" w:rsidR="00473ABE" w:rsidRPr="00252A73" w:rsidRDefault="00473ABE" w:rsidP="001A76C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8418E1" w:rsidRPr="00A705BF" w14:paraId="460700FE" w14:textId="77777777" w:rsidTr="00187356">
        <w:trPr>
          <w:jc w:val="center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14:paraId="55D4211C" w14:textId="77777777" w:rsidR="008418E1" w:rsidRPr="00A705BF" w:rsidRDefault="008418E1" w:rsidP="00A705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F) Fuerza de Trabajo asignada</w:t>
            </w:r>
          </w:p>
        </w:tc>
      </w:tr>
      <w:tr w:rsidR="008418E1" w:rsidRPr="00A705BF" w14:paraId="613E9107" w14:textId="77777777" w:rsidTr="00715008">
        <w:trPr>
          <w:jc w:val="center"/>
        </w:trPr>
        <w:tc>
          <w:tcPr>
            <w:tcW w:w="1701" w:type="dxa"/>
          </w:tcPr>
          <w:p w14:paraId="15BDF79A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Supervisión</w:t>
            </w:r>
          </w:p>
        </w:tc>
        <w:tc>
          <w:tcPr>
            <w:tcW w:w="1701" w:type="dxa"/>
          </w:tcPr>
          <w:p w14:paraId="33D094EE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05B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63EE3AF6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701" w:type="dxa"/>
          </w:tcPr>
          <w:p w14:paraId="4558DAAA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05B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CC989CA" w14:textId="77777777" w:rsidR="008418E1" w:rsidRPr="00A705BF" w:rsidRDefault="008418E1" w:rsidP="006C15D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Auditores</w:t>
            </w:r>
          </w:p>
        </w:tc>
        <w:tc>
          <w:tcPr>
            <w:tcW w:w="1701" w:type="dxa"/>
          </w:tcPr>
          <w:p w14:paraId="5AB80903" w14:textId="77777777" w:rsidR="008418E1" w:rsidRPr="00A705BF" w:rsidRDefault="00D65E19" w:rsidP="006C15D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384EAAAF" w14:textId="77777777" w:rsidR="00187356" w:rsidRPr="00252A73" w:rsidRDefault="00187356" w:rsidP="001A76C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05"/>
      </w:tblGrid>
      <w:tr w:rsidR="008418E1" w:rsidRPr="00A705BF" w14:paraId="65FE42D0" w14:textId="77777777" w:rsidTr="00715008">
        <w:trPr>
          <w:jc w:val="center"/>
        </w:trPr>
        <w:tc>
          <w:tcPr>
            <w:tcW w:w="10205" w:type="dxa"/>
            <w:shd w:val="clear" w:color="auto" w:fill="D9D9D9" w:themeFill="background1" w:themeFillShade="D9"/>
          </w:tcPr>
          <w:p w14:paraId="3CF6E00E" w14:textId="77777777" w:rsidR="008418E1" w:rsidRPr="00A705BF" w:rsidRDefault="008418E1" w:rsidP="006C1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A705BF">
              <w:rPr>
                <w:rFonts w:ascii="Arial" w:hAnsi="Arial" w:cs="Arial"/>
                <w:b/>
                <w:sz w:val="20"/>
                <w:szCs w:val="20"/>
              </w:rPr>
              <w:t>G) Actividades</w:t>
            </w:r>
          </w:p>
        </w:tc>
      </w:tr>
      <w:tr w:rsidR="008418E1" w:rsidRPr="00A705BF" w14:paraId="65DFD02F" w14:textId="77777777" w:rsidTr="00715008">
        <w:trPr>
          <w:trHeight w:val="1788"/>
          <w:jc w:val="center"/>
        </w:trPr>
        <w:tc>
          <w:tcPr>
            <w:tcW w:w="10205" w:type="dxa"/>
          </w:tcPr>
          <w:p w14:paraId="14B9E362" w14:textId="2ACF07B6" w:rsidR="00F60C10" w:rsidRDefault="00775C7E" w:rsidP="00F60C10">
            <w:pPr>
              <w:pStyle w:val="Prrafodelista"/>
              <w:numPr>
                <w:ilvl w:val="0"/>
                <w:numId w:val="21"/>
              </w:numPr>
              <w:spacing w:before="60" w:after="60" w:line="240" w:lineRule="auto"/>
              <w:ind w:left="28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  <w:p w14:paraId="3A54E4F1" w14:textId="77777777" w:rsidR="00F60C10" w:rsidRPr="00957673" w:rsidRDefault="00F60C10" w:rsidP="0095767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4284B9" w14:textId="77777777" w:rsidR="007F30CB" w:rsidRDefault="007F30CB" w:rsidP="008418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EA8B64" w14:textId="77777777" w:rsidR="00957673" w:rsidRDefault="00957673" w:rsidP="008418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26188" w14:textId="77777777" w:rsidR="00957673" w:rsidRDefault="00957673" w:rsidP="008418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946EF3" w14:textId="77777777" w:rsidR="00957673" w:rsidRPr="00A705BF" w:rsidRDefault="00957673" w:rsidP="008418E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3175"/>
        <w:gridCol w:w="283"/>
        <w:gridCol w:w="3175"/>
        <w:gridCol w:w="284"/>
        <w:gridCol w:w="3175"/>
      </w:tblGrid>
      <w:tr w:rsidR="008418E1" w:rsidRPr="00C739B0" w14:paraId="2CF591FC" w14:textId="77777777" w:rsidTr="00466969">
        <w:trPr>
          <w:trHeight w:val="454"/>
          <w:jc w:val="center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716A98" w14:textId="77777777" w:rsidR="008418E1" w:rsidRPr="006C2648" w:rsidRDefault="008418E1" w:rsidP="00E00C66">
            <w:pPr>
              <w:ind w:left="-142" w:right="-108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C2648">
              <w:rPr>
                <w:rFonts w:ascii="Arial" w:hAnsi="Arial" w:cs="Arial"/>
                <w:b/>
                <w:sz w:val="20"/>
                <w:szCs w:val="18"/>
              </w:rPr>
              <w:t>Elaboró: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32F0D" w14:textId="77777777" w:rsidR="008418E1" w:rsidRPr="00C739B0" w:rsidRDefault="008418E1" w:rsidP="006C15D9">
            <w:pPr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0B36E" w14:textId="77777777" w:rsidR="008418E1" w:rsidRPr="006C2648" w:rsidRDefault="005B7908" w:rsidP="00E00C6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C2648">
              <w:rPr>
                <w:rFonts w:ascii="Arial" w:hAnsi="Arial" w:cs="Arial"/>
                <w:b/>
                <w:sz w:val="20"/>
                <w:szCs w:val="18"/>
              </w:rPr>
              <w:t>Revisó</w:t>
            </w:r>
            <w:r w:rsidR="008418E1" w:rsidRPr="006C2648">
              <w:rPr>
                <w:rFonts w:ascii="Arial" w:hAnsi="Arial" w:cs="Arial"/>
                <w:b/>
                <w:sz w:val="20"/>
                <w:szCs w:val="18"/>
              </w:rPr>
              <w:t>: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F05529" w14:textId="77777777" w:rsidR="008418E1" w:rsidRPr="00C739B0" w:rsidRDefault="008418E1" w:rsidP="006C15D9">
            <w:pPr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FC356" w14:textId="77777777" w:rsidR="008418E1" w:rsidRPr="006C2648" w:rsidRDefault="008418E1" w:rsidP="00E00C6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C2648">
              <w:rPr>
                <w:rFonts w:ascii="Arial" w:hAnsi="Arial" w:cs="Arial"/>
                <w:b/>
                <w:sz w:val="20"/>
                <w:szCs w:val="18"/>
              </w:rPr>
              <w:t>Autorizó:</w:t>
            </w:r>
          </w:p>
        </w:tc>
      </w:tr>
      <w:tr w:rsidR="008418E1" w:rsidRPr="00C739B0" w14:paraId="05D81F87" w14:textId="77777777" w:rsidTr="005B7908">
        <w:trPr>
          <w:trHeight w:val="1134"/>
          <w:jc w:val="center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E3EEC" w14:textId="77777777" w:rsidR="005B7908" w:rsidRPr="006C2648" w:rsidRDefault="005B7908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45F0BD6C" w14:textId="77777777" w:rsidR="00C44571" w:rsidRDefault="00C44571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3F9FC255" w14:textId="77777777" w:rsidR="00E15F22" w:rsidRPr="006C2648" w:rsidRDefault="00E15F22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6EEF1882" w14:textId="77777777" w:rsidR="005B7908" w:rsidRPr="006C2648" w:rsidRDefault="005B7908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658C2710" w14:textId="3D0CF19A" w:rsidR="0052754A" w:rsidRPr="006C2648" w:rsidRDefault="00775C7E" w:rsidP="005B7908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test</w:t>
            </w:r>
          </w:p>
          <w:p w14:paraId="4CC38A1F" w14:textId="4F7D5230" w:rsidR="001F47ED" w:rsidRPr="00466969" w:rsidRDefault="00775C7E" w:rsidP="005B7908">
            <w:pPr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test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6A407" w14:textId="77777777" w:rsidR="008418E1" w:rsidRPr="00C739B0" w:rsidRDefault="008418E1" w:rsidP="001F47ED">
            <w:pPr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F4F13" w14:textId="77777777" w:rsidR="005B7908" w:rsidRPr="006C2648" w:rsidRDefault="005B7908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26295E07" w14:textId="77777777" w:rsidR="00C44571" w:rsidRDefault="00C44571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1C08E905" w14:textId="77777777" w:rsidR="00E15F22" w:rsidRPr="006C2648" w:rsidRDefault="00E15F22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1CE01A51" w14:textId="77777777" w:rsidR="005B7908" w:rsidRPr="006C2648" w:rsidRDefault="005B7908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5C5E636D" w14:textId="4A297190" w:rsidR="001F47ED" w:rsidRPr="006C2648" w:rsidRDefault="00775C7E" w:rsidP="005B7908">
            <w:pPr>
              <w:pStyle w:val="Piedepgina"/>
              <w:spacing w:before="12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test</w:t>
            </w:r>
          </w:p>
          <w:p w14:paraId="2C1929CF" w14:textId="008DDCCA" w:rsidR="00123D2C" w:rsidRPr="000241ED" w:rsidRDefault="00775C7E" w:rsidP="005B7908">
            <w:pPr>
              <w:pStyle w:val="Piedepgina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test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65C28A" w14:textId="77777777" w:rsidR="008418E1" w:rsidRPr="00C739B0" w:rsidRDefault="008418E1" w:rsidP="001F47ED">
            <w:pPr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507E4" w14:textId="77777777" w:rsidR="005B7908" w:rsidRPr="006C2648" w:rsidRDefault="005B7908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5B6C94E9" w14:textId="77777777" w:rsidR="00C44571" w:rsidRPr="006C2648" w:rsidRDefault="00C44571" w:rsidP="00B14162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6F999BBD" w14:textId="77777777" w:rsidR="00C44571" w:rsidRDefault="00C44571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72F88D7B" w14:textId="77777777" w:rsidR="00E15F22" w:rsidRPr="006C2648" w:rsidRDefault="00E15F22" w:rsidP="00C4457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  <w:p w14:paraId="44589035" w14:textId="33E06E37" w:rsidR="001F47ED" w:rsidRPr="006C2648" w:rsidRDefault="00775C7E" w:rsidP="005B7908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test</w:t>
            </w:r>
          </w:p>
          <w:p w14:paraId="14A12A15" w14:textId="34649DC3" w:rsidR="00123D2C" w:rsidRPr="00A00533" w:rsidRDefault="00775C7E" w:rsidP="005B7908">
            <w:pPr>
              <w:spacing w:line="25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test</w:t>
            </w:r>
          </w:p>
        </w:tc>
      </w:tr>
    </w:tbl>
    <w:p w14:paraId="4F3E44D9" w14:textId="77777777" w:rsidR="00730607" w:rsidRPr="008418E1" w:rsidRDefault="00730607" w:rsidP="00E15F22"/>
    <w:sectPr w:rsidR="00730607" w:rsidRPr="008418E1" w:rsidSect="008418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945" w:right="992" w:bottom="1418" w:left="992" w:header="567" w:footer="5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596B2" w14:textId="77777777" w:rsidR="00D776CA" w:rsidRDefault="00D776CA">
      <w:pPr>
        <w:spacing w:after="0" w:line="240" w:lineRule="auto"/>
      </w:pPr>
      <w:r>
        <w:separator/>
      </w:r>
    </w:p>
  </w:endnote>
  <w:endnote w:type="continuationSeparator" w:id="0">
    <w:p w14:paraId="0DF29235" w14:textId="77777777" w:rsidR="00D776CA" w:rsidRDefault="00D7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39973" w14:textId="77777777" w:rsidR="003B154D" w:rsidRDefault="003B1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eading=h.gjdgxs" w:colFirst="0" w:colLast="0" w:displacedByCustomXml="next"/>
  <w:bookmarkEnd w:id="0" w:displacedByCustomXml="next"/>
  <w:sdt>
    <w:sdtPr>
      <w:id w:val="-205610"/>
      <w:docPartObj>
        <w:docPartGallery w:val="Page Numbers (Bottom of Page)"/>
        <w:docPartUnique/>
      </w:docPartObj>
    </w:sdtPr>
    <w:sdtContent>
      <w:p w14:paraId="183B825E" w14:textId="77777777" w:rsidR="00110EF1" w:rsidRDefault="00110E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0F0" w:rsidRPr="004600F0">
          <w:rPr>
            <w:noProof/>
            <w:lang w:val="es-ES"/>
          </w:rPr>
          <w:t>1</w:t>
        </w:r>
        <w:r>
          <w:fldChar w:fldCharType="end"/>
        </w:r>
        <w:r w:rsidR="00661538">
          <w:t xml:space="preserve"> de 2</w:t>
        </w:r>
      </w:p>
    </w:sdtContent>
  </w:sdt>
  <w:p w14:paraId="3E050606" w14:textId="77777777" w:rsidR="003B154D" w:rsidRDefault="003B154D">
    <w:pPr>
      <w:tabs>
        <w:tab w:val="center" w:pos="4419"/>
        <w:tab w:val="right" w:pos="8838"/>
      </w:tabs>
      <w:spacing w:after="0" w:line="240" w:lineRule="auto"/>
      <w:rPr>
        <w:rFonts w:ascii="Source Sans Pro" w:eastAsia="Source Sans Pro" w:hAnsi="Source Sans Pro" w:cs="Source Sans Pro"/>
        <w:color w:val="808080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0BE61" w14:textId="77777777" w:rsidR="003B154D" w:rsidRDefault="003B1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A8930" w14:textId="77777777" w:rsidR="00D776CA" w:rsidRDefault="00D776CA">
      <w:pPr>
        <w:spacing w:after="0" w:line="240" w:lineRule="auto"/>
      </w:pPr>
      <w:r>
        <w:separator/>
      </w:r>
    </w:p>
  </w:footnote>
  <w:footnote w:type="continuationSeparator" w:id="0">
    <w:p w14:paraId="0C2BC354" w14:textId="77777777" w:rsidR="00D776CA" w:rsidRDefault="00D77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E8CF8" w14:textId="77777777" w:rsidR="003B154D" w:rsidRDefault="003B1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6712"/>
    </w:tblGrid>
    <w:tr w:rsidR="00882C76" w14:paraId="580F2830" w14:textId="77777777" w:rsidTr="009713A3">
      <w:trPr>
        <w:jc w:val="center"/>
      </w:trPr>
      <w:tc>
        <w:tcPr>
          <w:tcW w:w="3685" w:type="dxa"/>
        </w:tcPr>
        <w:p w14:paraId="067790DD" w14:textId="77777777" w:rsidR="00882C76" w:rsidRDefault="00882C76" w:rsidP="00882C76">
          <w:pPr>
            <w:rPr>
              <w:rFonts w:ascii="Arial" w:hAnsi="Arial"/>
            </w:rPr>
          </w:pPr>
          <w:r>
            <w:rPr>
              <w:noProof/>
            </w:rPr>
            <w:drawing>
              <wp:inline distT="0" distB="0" distL="0" distR="0" wp14:anchorId="684FE67D" wp14:editId="5C4A24F9">
                <wp:extent cx="2178989" cy="576000"/>
                <wp:effectExtent l="0" t="0" r="0" b="0"/>
                <wp:docPr id="11" name="3 Imagen" descr="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3 Imagen" descr="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898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2" w:type="dxa"/>
          <w:vAlign w:val="center"/>
        </w:tcPr>
        <w:p w14:paraId="33FD2C07" w14:textId="77777777" w:rsidR="00882C76" w:rsidRPr="009713A3" w:rsidRDefault="00882C76" w:rsidP="00882C76">
          <w:pPr>
            <w:rPr>
              <w:rFonts w:ascii="Arial" w:hAnsi="Arial"/>
              <w:sz w:val="13"/>
              <w:szCs w:val="13"/>
            </w:rPr>
          </w:pPr>
          <w:r w:rsidRPr="009713A3">
            <w:rPr>
              <w:rFonts w:ascii="Arial" w:hAnsi="Arial"/>
              <w:b/>
              <w:bCs/>
              <w:sz w:val="13"/>
              <w:szCs w:val="13"/>
              <w:lang w:val="es-ES"/>
            </w:rPr>
            <w:t>SECRETARÍA DE LA CONTRALORÍA GENERAL DE LA CIUDAD DE MÉXICO</w:t>
          </w:r>
        </w:p>
        <w:p w14:paraId="128ED5CC" w14:textId="77777777" w:rsidR="00882C76" w:rsidRPr="009713A3" w:rsidRDefault="00882C76" w:rsidP="00882C76">
          <w:pPr>
            <w:rPr>
              <w:rFonts w:ascii="Arial" w:hAnsi="Arial"/>
              <w:sz w:val="13"/>
              <w:szCs w:val="13"/>
            </w:rPr>
          </w:pPr>
          <w:r w:rsidRPr="009713A3">
            <w:rPr>
              <w:rFonts w:ascii="Arial" w:hAnsi="Arial"/>
              <w:sz w:val="13"/>
              <w:szCs w:val="13"/>
              <w:lang w:val="es-ES"/>
            </w:rPr>
            <w:t xml:space="preserve">DIRECCIÓN GENERAL DE </w:t>
          </w:r>
          <w:r w:rsidRPr="009713A3">
            <w:rPr>
              <w:rFonts w:ascii="Arial" w:hAnsi="Arial"/>
              <w:sz w:val="13"/>
              <w:szCs w:val="13"/>
            </w:rPr>
            <w:t>COORDINACIONES DE ÓRGANOS INTERNOS DEL CONTROL SECTORIAL</w:t>
          </w:r>
        </w:p>
        <w:p w14:paraId="0CACB101" w14:textId="77777777" w:rsidR="00882C76" w:rsidRPr="00882C76" w:rsidRDefault="00882C76" w:rsidP="00882C76">
          <w:pPr>
            <w:rPr>
              <w:rFonts w:ascii="Arial" w:hAnsi="Arial"/>
              <w:sz w:val="14"/>
            </w:rPr>
          </w:pPr>
          <w:r w:rsidRPr="009713A3">
            <w:rPr>
              <w:rFonts w:ascii="Arial" w:hAnsi="Arial"/>
              <w:sz w:val="13"/>
              <w:szCs w:val="13"/>
              <w:lang w:val="es-ES"/>
            </w:rPr>
            <w:t>ÓRGANO INTERNO DE CONTROL  EN EL SISTEMA DE TRANSPORTE COLECTIVO</w:t>
          </w:r>
        </w:p>
      </w:tc>
    </w:tr>
  </w:tbl>
  <w:p w14:paraId="58859573" w14:textId="77777777" w:rsidR="00A952BE" w:rsidRPr="009713A3" w:rsidRDefault="00A952BE" w:rsidP="00F909A5">
    <w:pPr>
      <w:spacing w:after="200" w:line="276" w:lineRule="auto"/>
      <w:rPr>
        <w:rFonts w:ascii="Arial" w:eastAsiaTheme="minorHAnsi" w:hAnsi="Arial" w:cstheme="minorBidi"/>
        <w:sz w:val="20"/>
        <w:lang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13A4C" w14:textId="77777777" w:rsidR="003B154D" w:rsidRDefault="003B1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6CE"/>
    <w:multiLevelType w:val="hybridMultilevel"/>
    <w:tmpl w:val="66A07522"/>
    <w:lvl w:ilvl="0" w:tplc="F6907EC0">
      <w:start w:val="1"/>
      <w:numFmt w:val="upperLetter"/>
      <w:lvlText w:val="%1."/>
      <w:lvlJc w:val="left"/>
      <w:pPr>
        <w:ind w:left="1004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9A6150"/>
    <w:multiLevelType w:val="hybridMultilevel"/>
    <w:tmpl w:val="F21A667A"/>
    <w:lvl w:ilvl="0" w:tplc="FE0CDE2C">
      <w:start w:val="1"/>
      <w:numFmt w:val="decimal"/>
      <w:lvlText w:val="%1."/>
      <w:lvlJc w:val="left"/>
      <w:pPr>
        <w:ind w:left="862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10D436F"/>
    <w:multiLevelType w:val="hybridMultilevel"/>
    <w:tmpl w:val="629C62FE"/>
    <w:lvl w:ilvl="0" w:tplc="FE0CDE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92766"/>
    <w:multiLevelType w:val="hybridMultilevel"/>
    <w:tmpl w:val="751C2ECC"/>
    <w:lvl w:ilvl="0" w:tplc="FE0CDE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F5BDB"/>
    <w:multiLevelType w:val="hybridMultilevel"/>
    <w:tmpl w:val="3B6E3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02E67"/>
    <w:multiLevelType w:val="hybridMultilevel"/>
    <w:tmpl w:val="66C4C79A"/>
    <w:lvl w:ilvl="0" w:tplc="05B2EB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2CF1"/>
    <w:multiLevelType w:val="hybridMultilevel"/>
    <w:tmpl w:val="9F5E8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E467E"/>
    <w:multiLevelType w:val="hybridMultilevel"/>
    <w:tmpl w:val="4238A92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5C53A8"/>
    <w:multiLevelType w:val="hybridMultilevel"/>
    <w:tmpl w:val="1BA0290E"/>
    <w:lvl w:ilvl="0" w:tplc="080A0017">
      <w:start w:val="1"/>
      <w:numFmt w:val="lowerLetter"/>
      <w:lvlText w:val="%1)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3574557"/>
    <w:multiLevelType w:val="hybridMultilevel"/>
    <w:tmpl w:val="CA7C877E"/>
    <w:lvl w:ilvl="0" w:tplc="080A0017">
      <w:start w:val="1"/>
      <w:numFmt w:val="lowerLetter"/>
      <w:lvlText w:val="%1)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3BA3708"/>
    <w:multiLevelType w:val="multilevel"/>
    <w:tmpl w:val="361AEA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A659DC"/>
    <w:multiLevelType w:val="hybridMultilevel"/>
    <w:tmpl w:val="23F26908"/>
    <w:lvl w:ilvl="0" w:tplc="FE0CDE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C7742"/>
    <w:multiLevelType w:val="multilevel"/>
    <w:tmpl w:val="CF4E7BC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59818EF"/>
    <w:multiLevelType w:val="hybridMultilevel"/>
    <w:tmpl w:val="713EC924"/>
    <w:lvl w:ilvl="0" w:tplc="FE0CDE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95C31A4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E37C7"/>
    <w:multiLevelType w:val="hybridMultilevel"/>
    <w:tmpl w:val="23968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31D1A"/>
    <w:multiLevelType w:val="hybridMultilevel"/>
    <w:tmpl w:val="F69A2004"/>
    <w:lvl w:ilvl="0" w:tplc="FE0CDE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F1B57"/>
    <w:multiLevelType w:val="hybridMultilevel"/>
    <w:tmpl w:val="216808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E4515"/>
    <w:multiLevelType w:val="hybridMultilevel"/>
    <w:tmpl w:val="9EA82480"/>
    <w:lvl w:ilvl="0" w:tplc="6BCCE9DE">
      <w:start w:val="2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86C5FAA"/>
    <w:multiLevelType w:val="hybridMultilevel"/>
    <w:tmpl w:val="6F2C7544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D1AC4"/>
    <w:multiLevelType w:val="hybridMultilevel"/>
    <w:tmpl w:val="0B867E88"/>
    <w:lvl w:ilvl="0" w:tplc="093CA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4239C"/>
    <w:multiLevelType w:val="hybridMultilevel"/>
    <w:tmpl w:val="F5B258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36046F"/>
    <w:multiLevelType w:val="hybridMultilevel"/>
    <w:tmpl w:val="9D4CEF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47D29"/>
    <w:multiLevelType w:val="hybridMultilevel"/>
    <w:tmpl w:val="1BA0290E"/>
    <w:lvl w:ilvl="0" w:tplc="080A0017">
      <w:start w:val="1"/>
      <w:numFmt w:val="lowerLetter"/>
      <w:lvlText w:val="%1)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6F4E5F74"/>
    <w:multiLevelType w:val="hybridMultilevel"/>
    <w:tmpl w:val="FB7669D4"/>
    <w:lvl w:ilvl="0" w:tplc="093CA79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7B22CE6"/>
    <w:multiLevelType w:val="hybridMultilevel"/>
    <w:tmpl w:val="0FCC72D8"/>
    <w:lvl w:ilvl="0" w:tplc="53D235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1663">
    <w:abstractNumId w:val="10"/>
  </w:num>
  <w:num w:numId="2" w16cid:durableId="369113642">
    <w:abstractNumId w:val="21"/>
  </w:num>
  <w:num w:numId="3" w16cid:durableId="155801850">
    <w:abstractNumId w:val="18"/>
  </w:num>
  <w:num w:numId="4" w16cid:durableId="838882542">
    <w:abstractNumId w:val="23"/>
  </w:num>
  <w:num w:numId="5" w16cid:durableId="498076907">
    <w:abstractNumId w:val="3"/>
  </w:num>
  <w:num w:numId="6" w16cid:durableId="1328367011">
    <w:abstractNumId w:val="24"/>
  </w:num>
  <w:num w:numId="7" w16cid:durableId="335041881">
    <w:abstractNumId w:val="1"/>
  </w:num>
  <w:num w:numId="8" w16cid:durableId="1443528434">
    <w:abstractNumId w:val="8"/>
  </w:num>
  <w:num w:numId="9" w16cid:durableId="1761683727">
    <w:abstractNumId w:val="22"/>
  </w:num>
  <w:num w:numId="10" w16cid:durableId="738207188">
    <w:abstractNumId w:val="9"/>
  </w:num>
  <w:num w:numId="11" w16cid:durableId="449857044">
    <w:abstractNumId w:val="13"/>
  </w:num>
  <w:num w:numId="12" w16cid:durableId="1479229195">
    <w:abstractNumId w:val="15"/>
  </w:num>
  <w:num w:numId="13" w16cid:durableId="336614365">
    <w:abstractNumId w:val="2"/>
  </w:num>
  <w:num w:numId="14" w16cid:durableId="2085446739">
    <w:abstractNumId w:val="19"/>
  </w:num>
  <w:num w:numId="15" w16cid:durableId="47338405">
    <w:abstractNumId w:val="14"/>
  </w:num>
  <w:num w:numId="16" w16cid:durableId="614680298">
    <w:abstractNumId w:val="4"/>
  </w:num>
  <w:num w:numId="17" w16cid:durableId="1003750636">
    <w:abstractNumId w:val="5"/>
  </w:num>
  <w:num w:numId="18" w16cid:durableId="1907959102">
    <w:abstractNumId w:val="12"/>
  </w:num>
  <w:num w:numId="19" w16cid:durableId="1367751752">
    <w:abstractNumId w:val="0"/>
  </w:num>
  <w:num w:numId="20" w16cid:durableId="411976415">
    <w:abstractNumId w:val="11"/>
  </w:num>
  <w:num w:numId="21" w16cid:durableId="130292664">
    <w:abstractNumId w:val="20"/>
  </w:num>
  <w:num w:numId="22" w16cid:durableId="279069917">
    <w:abstractNumId w:val="6"/>
  </w:num>
  <w:num w:numId="23" w16cid:durableId="708456994">
    <w:abstractNumId w:val="17"/>
  </w:num>
  <w:num w:numId="24" w16cid:durableId="2071878955">
    <w:abstractNumId w:val="7"/>
  </w:num>
  <w:num w:numId="25" w16cid:durableId="21327421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1AC"/>
    <w:rsid w:val="000139C2"/>
    <w:rsid w:val="000262AE"/>
    <w:rsid w:val="00034986"/>
    <w:rsid w:val="00037F05"/>
    <w:rsid w:val="00040FFA"/>
    <w:rsid w:val="000451ED"/>
    <w:rsid w:val="00047AE9"/>
    <w:rsid w:val="00066A3B"/>
    <w:rsid w:val="00067821"/>
    <w:rsid w:val="00077D4B"/>
    <w:rsid w:val="000810C9"/>
    <w:rsid w:val="0008148E"/>
    <w:rsid w:val="00081D99"/>
    <w:rsid w:val="000861E6"/>
    <w:rsid w:val="00093DA9"/>
    <w:rsid w:val="00094024"/>
    <w:rsid w:val="00095420"/>
    <w:rsid w:val="000A12D3"/>
    <w:rsid w:val="000A7D0D"/>
    <w:rsid w:val="000C1EA4"/>
    <w:rsid w:val="000C46A1"/>
    <w:rsid w:val="000C72C7"/>
    <w:rsid w:val="000C788B"/>
    <w:rsid w:val="000D14DE"/>
    <w:rsid w:val="000D45D2"/>
    <w:rsid w:val="000D4A76"/>
    <w:rsid w:val="000D4D22"/>
    <w:rsid w:val="000E54B2"/>
    <w:rsid w:val="000F3D44"/>
    <w:rsid w:val="000F720F"/>
    <w:rsid w:val="001014BF"/>
    <w:rsid w:val="0010252E"/>
    <w:rsid w:val="00105056"/>
    <w:rsid w:val="001079F9"/>
    <w:rsid w:val="0011013C"/>
    <w:rsid w:val="00110143"/>
    <w:rsid w:val="00110204"/>
    <w:rsid w:val="00110EF1"/>
    <w:rsid w:val="00120B4D"/>
    <w:rsid w:val="00121991"/>
    <w:rsid w:val="00122572"/>
    <w:rsid w:val="00123D2C"/>
    <w:rsid w:val="001259E4"/>
    <w:rsid w:val="0013388D"/>
    <w:rsid w:val="0014465C"/>
    <w:rsid w:val="00145619"/>
    <w:rsid w:val="00146CEA"/>
    <w:rsid w:val="0015008B"/>
    <w:rsid w:val="00152270"/>
    <w:rsid w:val="00156CF0"/>
    <w:rsid w:val="00163852"/>
    <w:rsid w:val="001700DF"/>
    <w:rsid w:val="001718EB"/>
    <w:rsid w:val="00172E19"/>
    <w:rsid w:val="00174070"/>
    <w:rsid w:val="00174F3C"/>
    <w:rsid w:val="00185285"/>
    <w:rsid w:val="0018662F"/>
    <w:rsid w:val="00186B7E"/>
    <w:rsid w:val="00187356"/>
    <w:rsid w:val="001A19E7"/>
    <w:rsid w:val="001A24BE"/>
    <w:rsid w:val="001A24DD"/>
    <w:rsid w:val="001A2E80"/>
    <w:rsid w:val="001A51E0"/>
    <w:rsid w:val="001A6B01"/>
    <w:rsid w:val="001A76C8"/>
    <w:rsid w:val="001B7F7D"/>
    <w:rsid w:val="001C4D17"/>
    <w:rsid w:val="001C556A"/>
    <w:rsid w:val="001D4ACA"/>
    <w:rsid w:val="001D75DF"/>
    <w:rsid w:val="001E1978"/>
    <w:rsid w:val="001E732F"/>
    <w:rsid w:val="001F0BCF"/>
    <w:rsid w:val="001F167A"/>
    <w:rsid w:val="001F47ED"/>
    <w:rsid w:val="001F636A"/>
    <w:rsid w:val="001F6D51"/>
    <w:rsid w:val="00201164"/>
    <w:rsid w:val="00203CE1"/>
    <w:rsid w:val="00206EF2"/>
    <w:rsid w:val="0021287C"/>
    <w:rsid w:val="00215753"/>
    <w:rsid w:val="00222A40"/>
    <w:rsid w:val="00231325"/>
    <w:rsid w:val="002403E7"/>
    <w:rsid w:val="00241372"/>
    <w:rsid w:val="002418AD"/>
    <w:rsid w:val="00246E27"/>
    <w:rsid w:val="0024794D"/>
    <w:rsid w:val="00252A73"/>
    <w:rsid w:val="002539B6"/>
    <w:rsid w:val="00265C57"/>
    <w:rsid w:val="00266F55"/>
    <w:rsid w:val="0027274A"/>
    <w:rsid w:val="00275549"/>
    <w:rsid w:val="00282CB1"/>
    <w:rsid w:val="00285F63"/>
    <w:rsid w:val="0029383A"/>
    <w:rsid w:val="00295552"/>
    <w:rsid w:val="00297417"/>
    <w:rsid w:val="002B22E3"/>
    <w:rsid w:val="002B50A2"/>
    <w:rsid w:val="002B606A"/>
    <w:rsid w:val="002C2334"/>
    <w:rsid w:val="002C2DF2"/>
    <w:rsid w:val="002C5856"/>
    <w:rsid w:val="002C7C03"/>
    <w:rsid w:val="002C7FA5"/>
    <w:rsid w:val="002D0AB6"/>
    <w:rsid w:val="002F451E"/>
    <w:rsid w:val="002F7315"/>
    <w:rsid w:val="00304E9A"/>
    <w:rsid w:val="00311A48"/>
    <w:rsid w:val="00315EFF"/>
    <w:rsid w:val="00315F53"/>
    <w:rsid w:val="00316160"/>
    <w:rsid w:val="00322CBC"/>
    <w:rsid w:val="0033057E"/>
    <w:rsid w:val="00332854"/>
    <w:rsid w:val="00334948"/>
    <w:rsid w:val="00336517"/>
    <w:rsid w:val="00340252"/>
    <w:rsid w:val="00342BAD"/>
    <w:rsid w:val="00342F8C"/>
    <w:rsid w:val="003438A2"/>
    <w:rsid w:val="00345A8D"/>
    <w:rsid w:val="0035110F"/>
    <w:rsid w:val="00353CE0"/>
    <w:rsid w:val="00356A0E"/>
    <w:rsid w:val="003642D3"/>
    <w:rsid w:val="00370B61"/>
    <w:rsid w:val="003750BB"/>
    <w:rsid w:val="00376B7C"/>
    <w:rsid w:val="0038048A"/>
    <w:rsid w:val="00381182"/>
    <w:rsid w:val="0038218A"/>
    <w:rsid w:val="00387FA6"/>
    <w:rsid w:val="00394789"/>
    <w:rsid w:val="003960FA"/>
    <w:rsid w:val="003A0010"/>
    <w:rsid w:val="003A0EFA"/>
    <w:rsid w:val="003A3497"/>
    <w:rsid w:val="003B154D"/>
    <w:rsid w:val="003C77F9"/>
    <w:rsid w:val="003D36F1"/>
    <w:rsid w:val="003D40DA"/>
    <w:rsid w:val="003E3CBD"/>
    <w:rsid w:val="003F03A8"/>
    <w:rsid w:val="003F314E"/>
    <w:rsid w:val="003F49E1"/>
    <w:rsid w:val="003F68B3"/>
    <w:rsid w:val="003F7C23"/>
    <w:rsid w:val="004015A9"/>
    <w:rsid w:val="0040263F"/>
    <w:rsid w:val="00407AA5"/>
    <w:rsid w:val="00414E72"/>
    <w:rsid w:val="00420151"/>
    <w:rsid w:val="00420AEC"/>
    <w:rsid w:val="00421E09"/>
    <w:rsid w:val="004346F0"/>
    <w:rsid w:val="00434BDA"/>
    <w:rsid w:val="0044144B"/>
    <w:rsid w:val="00441A34"/>
    <w:rsid w:val="004439D3"/>
    <w:rsid w:val="004513B5"/>
    <w:rsid w:val="00453111"/>
    <w:rsid w:val="004600F0"/>
    <w:rsid w:val="00463689"/>
    <w:rsid w:val="00466969"/>
    <w:rsid w:val="00466C0A"/>
    <w:rsid w:val="00473ABE"/>
    <w:rsid w:val="00477417"/>
    <w:rsid w:val="00484282"/>
    <w:rsid w:val="004850F6"/>
    <w:rsid w:val="00486709"/>
    <w:rsid w:val="00492152"/>
    <w:rsid w:val="00493DA1"/>
    <w:rsid w:val="004A5442"/>
    <w:rsid w:val="004B0C76"/>
    <w:rsid w:val="004B5803"/>
    <w:rsid w:val="004C3B48"/>
    <w:rsid w:val="004C6895"/>
    <w:rsid w:val="004C6F89"/>
    <w:rsid w:val="004C7A9B"/>
    <w:rsid w:val="004D4395"/>
    <w:rsid w:val="004D46E0"/>
    <w:rsid w:val="004D7569"/>
    <w:rsid w:val="004E14DD"/>
    <w:rsid w:val="004E3D4A"/>
    <w:rsid w:val="004E62BE"/>
    <w:rsid w:val="004E6A9D"/>
    <w:rsid w:val="004F0B85"/>
    <w:rsid w:val="004F3428"/>
    <w:rsid w:val="004F45B9"/>
    <w:rsid w:val="00501525"/>
    <w:rsid w:val="00502756"/>
    <w:rsid w:val="0050703C"/>
    <w:rsid w:val="00513370"/>
    <w:rsid w:val="00517BA8"/>
    <w:rsid w:val="005214D1"/>
    <w:rsid w:val="00524734"/>
    <w:rsid w:val="00524DC5"/>
    <w:rsid w:val="0052754A"/>
    <w:rsid w:val="00527567"/>
    <w:rsid w:val="00534A26"/>
    <w:rsid w:val="00534C2E"/>
    <w:rsid w:val="00552839"/>
    <w:rsid w:val="00556D54"/>
    <w:rsid w:val="00557C18"/>
    <w:rsid w:val="00566E86"/>
    <w:rsid w:val="00570A47"/>
    <w:rsid w:val="00574865"/>
    <w:rsid w:val="005804A2"/>
    <w:rsid w:val="00581414"/>
    <w:rsid w:val="005902D6"/>
    <w:rsid w:val="005925E8"/>
    <w:rsid w:val="00593949"/>
    <w:rsid w:val="00593DB0"/>
    <w:rsid w:val="005A01CB"/>
    <w:rsid w:val="005A1200"/>
    <w:rsid w:val="005A2258"/>
    <w:rsid w:val="005B02A9"/>
    <w:rsid w:val="005B0B7F"/>
    <w:rsid w:val="005B326A"/>
    <w:rsid w:val="005B7650"/>
    <w:rsid w:val="005B7908"/>
    <w:rsid w:val="005C387A"/>
    <w:rsid w:val="005C48F6"/>
    <w:rsid w:val="005C6007"/>
    <w:rsid w:val="005D4033"/>
    <w:rsid w:val="005F3B64"/>
    <w:rsid w:val="005F4170"/>
    <w:rsid w:val="005F5669"/>
    <w:rsid w:val="005F6BF7"/>
    <w:rsid w:val="00602461"/>
    <w:rsid w:val="00605692"/>
    <w:rsid w:val="0060701A"/>
    <w:rsid w:val="00616335"/>
    <w:rsid w:val="00624676"/>
    <w:rsid w:val="0062587E"/>
    <w:rsid w:val="00625F31"/>
    <w:rsid w:val="0063758C"/>
    <w:rsid w:val="00653D67"/>
    <w:rsid w:val="0065424F"/>
    <w:rsid w:val="00661005"/>
    <w:rsid w:val="00661538"/>
    <w:rsid w:val="00661D5C"/>
    <w:rsid w:val="0066512E"/>
    <w:rsid w:val="006653C3"/>
    <w:rsid w:val="00672B12"/>
    <w:rsid w:val="00672D3B"/>
    <w:rsid w:val="00672ED1"/>
    <w:rsid w:val="00673D0F"/>
    <w:rsid w:val="006744AA"/>
    <w:rsid w:val="006764AE"/>
    <w:rsid w:val="00682189"/>
    <w:rsid w:val="006821BF"/>
    <w:rsid w:val="0068381E"/>
    <w:rsid w:val="0068440D"/>
    <w:rsid w:val="00691643"/>
    <w:rsid w:val="00692FDE"/>
    <w:rsid w:val="0069305F"/>
    <w:rsid w:val="006A5F41"/>
    <w:rsid w:val="006B0014"/>
    <w:rsid w:val="006B755B"/>
    <w:rsid w:val="006C2648"/>
    <w:rsid w:val="006D1B72"/>
    <w:rsid w:val="006D4B13"/>
    <w:rsid w:val="006E00F8"/>
    <w:rsid w:val="006E3079"/>
    <w:rsid w:val="006E5C22"/>
    <w:rsid w:val="006F033B"/>
    <w:rsid w:val="006F325E"/>
    <w:rsid w:val="006F5840"/>
    <w:rsid w:val="006F7AC5"/>
    <w:rsid w:val="00701A1C"/>
    <w:rsid w:val="00703C88"/>
    <w:rsid w:val="007065FA"/>
    <w:rsid w:val="00710037"/>
    <w:rsid w:val="00712173"/>
    <w:rsid w:val="00713F82"/>
    <w:rsid w:val="00715008"/>
    <w:rsid w:val="00716753"/>
    <w:rsid w:val="00720870"/>
    <w:rsid w:val="007278A5"/>
    <w:rsid w:val="00730607"/>
    <w:rsid w:val="00732DCC"/>
    <w:rsid w:val="00735BCD"/>
    <w:rsid w:val="00740072"/>
    <w:rsid w:val="0074315F"/>
    <w:rsid w:val="00752BE9"/>
    <w:rsid w:val="0076658F"/>
    <w:rsid w:val="007717F5"/>
    <w:rsid w:val="00773E81"/>
    <w:rsid w:val="007744DB"/>
    <w:rsid w:val="00774E80"/>
    <w:rsid w:val="00775C7E"/>
    <w:rsid w:val="00797AD6"/>
    <w:rsid w:val="007A00F4"/>
    <w:rsid w:val="007A30CD"/>
    <w:rsid w:val="007A32CE"/>
    <w:rsid w:val="007A531F"/>
    <w:rsid w:val="007B277C"/>
    <w:rsid w:val="007B2A48"/>
    <w:rsid w:val="007C007A"/>
    <w:rsid w:val="007C0239"/>
    <w:rsid w:val="007C06A2"/>
    <w:rsid w:val="007C2D8A"/>
    <w:rsid w:val="007C2DEB"/>
    <w:rsid w:val="007C2EF2"/>
    <w:rsid w:val="007C4E64"/>
    <w:rsid w:val="007C5C7F"/>
    <w:rsid w:val="007C7F27"/>
    <w:rsid w:val="007D181B"/>
    <w:rsid w:val="007D183F"/>
    <w:rsid w:val="007D3565"/>
    <w:rsid w:val="007E1615"/>
    <w:rsid w:val="007E1AFE"/>
    <w:rsid w:val="007E2AC4"/>
    <w:rsid w:val="007E41F3"/>
    <w:rsid w:val="007E73FA"/>
    <w:rsid w:val="007F3075"/>
    <w:rsid w:val="007F30CB"/>
    <w:rsid w:val="007F51C8"/>
    <w:rsid w:val="008179C1"/>
    <w:rsid w:val="00821468"/>
    <w:rsid w:val="00821C3C"/>
    <w:rsid w:val="0083043A"/>
    <w:rsid w:val="00835998"/>
    <w:rsid w:val="008367E5"/>
    <w:rsid w:val="008418E1"/>
    <w:rsid w:val="0085013E"/>
    <w:rsid w:val="00850A7F"/>
    <w:rsid w:val="00850C73"/>
    <w:rsid w:val="00853563"/>
    <w:rsid w:val="0085534A"/>
    <w:rsid w:val="00857CFB"/>
    <w:rsid w:val="008600D7"/>
    <w:rsid w:val="00861E01"/>
    <w:rsid w:val="0087445E"/>
    <w:rsid w:val="00874ED4"/>
    <w:rsid w:val="0088211C"/>
    <w:rsid w:val="00882C76"/>
    <w:rsid w:val="008836F5"/>
    <w:rsid w:val="008842EA"/>
    <w:rsid w:val="008846C1"/>
    <w:rsid w:val="008872E6"/>
    <w:rsid w:val="008874EF"/>
    <w:rsid w:val="0089074A"/>
    <w:rsid w:val="008909B0"/>
    <w:rsid w:val="00895309"/>
    <w:rsid w:val="008959E7"/>
    <w:rsid w:val="008A50A5"/>
    <w:rsid w:val="008B3208"/>
    <w:rsid w:val="008B34D3"/>
    <w:rsid w:val="008B54AA"/>
    <w:rsid w:val="008B5590"/>
    <w:rsid w:val="008B6DE2"/>
    <w:rsid w:val="008C23DA"/>
    <w:rsid w:val="008C47BF"/>
    <w:rsid w:val="008C7A56"/>
    <w:rsid w:val="008D0F49"/>
    <w:rsid w:val="008D17ED"/>
    <w:rsid w:val="008D349F"/>
    <w:rsid w:val="008D5280"/>
    <w:rsid w:val="008D58B3"/>
    <w:rsid w:val="008E1160"/>
    <w:rsid w:val="008E320A"/>
    <w:rsid w:val="008E7114"/>
    <w:rsid w:val="008E779E"/>
    <w:rsid w:val="008F174B"/>
    <w:rsid w:val="008F414E"/>
    <w:rsid w:val="008F664D"/>
    <w:rsid w:val="008F7225"/>
    <w:rsid w:val="00906A7A"/>
    <w:rsid w:val="00921A30"/>
    <w:rsid w:val="0092427F"/>
    <w:rsid w:val="00931EC7"/>
    <w:rsid w:val="00945B1C"/>
    <w:rsid w:val="009546B6"/>
    <w:rsid w:val="009562E2"/>
    <w:rsid w:val="00957673"/>
    <w:rsid w:val="0096115E"/>
    <w:rsid w:val="009634AB"/>
    <w:rsid w:val="00964A39"/>
    <w:rsid w:val="00965B4B"/>
    <w:rsid w:val="009713A3"/>
    <w:rsid w:val="009734CE"/>
    <w:rsid w:val="00976A9A"/>
    <w:rsid w:val="009941F8"/>
    <w:rsid w:val="009A169D"/>
    <w:rsid w:val="009A3748"/>
    <w:rsid w:val="009A6854"/>
    <w:rsid w:val="009B318E"/>
    <w:rsid w:val="009C56B0"/>
    <w:rsid w:val="009C66C7"/>
    <w:rsid w:val="009D390F"/>
    <w:rsid w:val="009D4754"/>
    <w:rsid w:val="009D4BEE"/>
    <w:rsid w:val="009D60E5"/>
    <w:rsid w:val="009D6AC8"/>
    <w:rsid w:val="009E1EB4"/>
    <w:rsid w:val="009E2770"/>
    <w:rsid w:val="009E66EC"/>
    <w:rsid w:val="009F3E07"/>
    <w:rsid w:val="009F7EC6"/>
    <w:rsid w:val="00A00533"/>
    <w:rsid w:val="00A046B2"/>
    <w:rsid w:val="00A05091"/>
    <w:rsid w:val="00A06E5F"/>
    <w:rsid w:val="00A1034F"/>
    <w:rsid w:val="00A15FE7"/>
    <w:rsid w:val="00A17E20"/>
    <w:rsid w:val="00A27EFB"/>
    <w:rsid w:val="00A347DC"/>
    <w:rsid w:val="00A34AAC"/>
    <w:rsid w:val="00A42C03"/>
    <w:rsid w:val="00A44EEB"/>
    <w:rsid w:val="00A45E3C"/>
    <w:rsid w:val="00A504E1"/>
    <w:rsid w:val="00A55027"/>
    <w:rsid w:val="00A6209C"/>
    <w:rsid w:val="00A6779D"/>
    <w:rsid w:val="00A705BF"/>
    <w:rsid w:val="00A72098"/>
    <w:rsid w:val="00A72634"/>
    <w:rsid w:val="00A747CC"/>
    <w:rsid w:val="00A764E3"/>
    <w:rsid w:val="00A76580"/>
    <w:rsid w:val="00A832ED"/>
    <w:rsid w:val="00A952BE"/>
    <w:rsid w:val="00A95F19"/>
    <w:rsid w:val="00A97375"/>
    <w:rsid w:val="00AA1725"/>
    <w:rsid w:val="00AA3226"/>
    <w:rsid w:val="00AA6218"/>
    <w:rsid w:val="00AB27A9"/>
    <w:rsid w:val="00AB4F62"/>
    <w:rsid w:val="00AD1EBA"/>
    <w:rsid w:val="00AD51B1"/>
    <w:rsid w:val="00AD7D9E"/>
    <w:rsid w:val="00AE3844"/>
    <w:rsid w:val="00AE7302"/>
    <w:rsid w:val="00AF1065"/>
    <w:rsid w:val="00AF24A0"/>
    <w:rsid w:val="00AF4385"/>
    <w:rsid w:val="00B0466E"/>
    <w:rsid w:val="00B06549"/>
    <w:rsid w:val="00B1187E"/>
    <w:rsid w:val="00B14162"/>
    <w:rsid w:val="00B14DC9"/>
    <w:rsid w:val="00B21E88"/>
    <w:rsid w:val="00B236C3"/>
    <w:rsid w:val="00B27E3E"/>
    <w:rsid w:val="00B44F8E"/>
    <w:rsid w:val="00B50BF0"/>
    <w:rsid w:val="00B51107"/>
    <w:rsid w:val="00B536D8"/>
    <w:rsid w:val="00B57966"/>
    <w:rsid w:val="00B61FB7"/>
    <w:rsid w:val="00B64E42"/>
    <w:rsid w:val="00B65BC8"/>
    <w:rsid w:val="00B65E38"/>
    <w:rsid w:val="00B70E08"/>
    <w:rsid w:val="00B77AD8"/>
    <w:rsid w:val="00B77C8C"/>
    <w:rsid w:val="00B83DF5"/>
    <w:rsid w:val="00B83FE3"/>
    <w:rsid w:val="00B85262"/>
    <w:rsid w:val="00B91FF9"/>
    <w:rsid w:val="00B92973"/>
    <w:rsid w:val="00B9535C"/>
    <w:rsid w:val="00BA330A"/>
    <w:rsid w:val="00BA58B7"/>
    <w:rsid w:val="00BA5F67"/>
    <w:rsid w:val="00BB172D"/>
    <w:rsid w:val="00BB76F0"/>
    <w:rsid w:val="00BB79F5"/>
    <w:rsid w:val="00BC0DD2"/>
    <w:rsid w:val="00BD6884"/>
    <w:rsid w:val="00BE2DEC"/>
    <w:rsid w:val="00BE395A"/>
    <w:rsid w:val="00BE42A7"/>
    <w:rsid w:val="00BE671E"/>
    <w:rsid w:val="00BF37B3"/>
    <w:rsid w:val="00BF4F16"/>
    <w:rsid w:val="00BF6345"/>
    <w:rsid w:val="00BF676F"/>
    <w:rsid w:val="00C02E69"/>
    <w:rsid w:val="00C0395C"/>
    <w:rsid w:val="00C16AB7"/>
    <w:rsid w:val="00C23F1A"/>
    <w:rsid w:val="00C2779F"/>
    <w:rsid w:val="00C335E6"/>
    <w:rsid w:val="00C353B0"/>
    <w:rsid w:val="00C37988"/>
    <w:rsid w:val="00C44571"/>
    <w:rsid w:val="00C476D3"/>
    <w:rsid w:val="00C57206"/>
    <w:rsid w:val="00C631AC"/>
    <w:rsid w:val="00C63E9B"/>
    <w:rsid w:val="00C65167"/>
    <w:rsid w:val="00C73CEB"/>
    <w:rsid w:val="00C76DA1"/>
    <w:rsid w:val="00C82AF6"/>
    <w:rsid w:val="00C864FC"/>
    <w:rsid w:val="00C92FD3"/>
    <w:rsid w:val="00CA156D"/>
    <w:rsid w:val="00CA2044"/>
    <w:rsid w:val="00CA4A12"/>
    <w:rsid w:val="00CB31BD"/>
    <w:rsid w:val="00CB565D"/>
    <w:rsid w:val="00CD3D28"/>
    <w:rsid w:val="00CD52B3"/>
    <w:rsid w:val="00CE0E43"/>
    <w:rsid w:val="00CE12BE"/>
    <w:rsid w:val="00CE49A1"/>
    <w:rsid w:val="00CE5735"/>
    <w:rsid w:val="00CE5B0A"/>
    <w:rsid w:val="00CF17BA"/>
    <w:rsid w:val="00CF215F"/>
    <w:rsid w:val="00CF259A"/>
    <w:rsid w:val="00CF294A"/>
    <w:rsid w:val="00CF2975"/>
    <w:rsid w:val="00D00CB2"/>
    <w:rsid w:val="00D11AD7"/>
    <w:rsid w:val="00D15DCC"/>
    <w:rsid w:val="00D16BE5"/>
    <w:rsid w:val="00D171D9"/>
    <w:rsid w:val="00D26FD0"/>
    <w:rsid w:val="00D3581C"/>
    <w:rsid w:val="00D37D1E"/>
    <w:rsid w:val="00D46064"/>
    <w:rsid w:val="00D5071C"/>
    <w:rsid w:val="00D51488"/>
    <w:rsid w:val="00D520AC"/>
    <w:rsid w:val="00D52E2E"/>
    <w:rsid w:val="00D5582C"/>
    <w:rsid w:val="00D61203"/>
    <w:rsid w:val="00D62069"/>
    <w:rsid w:val="00D65E19"/>
    <w:rsid w:val="00D776CA"/>
    <w:rsid w:val="00D80C67"/>
    <w:rsid w:val="00D80F9E"/>
    <w:rsid w:val="00D82F22"/>
    <w:rsid w:val="00D8434F"/>
    <w:rsid w:val="00DA2492"/>
    <w:rsid w:val="00DA406F"/>
    <w:rsid w:val="00DC532C"/>
    <w:rsid w:val="00DE3385"/>
    <w:rsid w:val="00DF18CA"/>
    <w:rsid w:val="00DF33C3"/>
    <w:rsid w:val="00E00C66"/>
    <w:rsid w:val="00E06735"/>
    <w:rsid w:val="00E10A4A"/>
    <w:rsid w:val="00E12D48"/>
    <w:rsid w:val="00E15F22"/>
    <w:rsid w:val="00E17299"/>
    <w:rsid w:val="00E25867"/>
    <w:rsid w:val="00E26806"/>
    <w:rsid w:val="00E27AA6"/>
    <w:rsid w:val="00E31146"/>
    <w:rsid w:val="00E32BA9"/>
    <w:rsid w:val="00E3416A"/>
    <w:rsid w:val="00E41DBE"/>
    <w:rsid w:val="00E515ED"/>
    <w:rsid w:val="00E557C1"/>
    <w:rsid w:val="00E57D8D"/>
    <w:rsid w:val="00E66837"/>
    <w:rsid w:val="00E676F7"/>
    <w:rsid w:val="00E67C73"/>
    <w:rsid w:val="00E7195C"/>
    <w:rsid w:val="00E758F1"/>
    <w:rsid w:val="00E7732D"/>
    <w:rsid w:val="00E872D1"/>
    <w:rsid w:val="00E957C8"/>
    <w:rsid w:val="00EA0ADC"/>
    <w:rsid w:val="00EA2E13"/>
    <w:rsid w:val="00EA5870"/>
    <w:rsid w:val="00EB0FD9"/>
    <w:rsid w:val="00EB3D7B"/>
    <w:rsid w:val="00EB5B1B"/>
    <w:rsid w:val="00EB7D6D"/>
    <w:rsid w:val="00EC1D8A"/>
    <w:rsid w:val="00EC5F3D"/>
    <w:rsid w:val="00ED245B"/>
    <w:rsid w:val="00ED4FAD"/>
    <w:rsid w:val="00EE18B7"/>
    <w:rsid w:val="00EE1C57"/>
    <w:rsid w:val="00EE593F"/>
    <w:rsid w:val="00EE6B85"/>
    <w:rsid w:val="00EF63FC"/>
    <w:rsid w:val="00F013D9"/>
    <w:rsid w:val="00F03396"/>
    <w:rsid w:val="00F10E6C"/>
    <w:rsid w:val="00F14155"/>
    <w:rsid w:val="00F21EFC"/>
    <w:rsid w:val="00F22CB1"/>
    <w:rsid w:val="00F23B7E"/>
    <w:rsid w:val="00F242C3"/>
    <w:rsid w:val="00F30336"/>
    <w:rsid w:val="00F52EEC"/>
    <w:rsid w:val="00F56948"/>
    <w:rsid w:val="00F57275"/>
    <w:rsid w:val="00F60778"/>
    <w:rsid w:val="00F60C10"/>
    <w:rsid w:val="00F629D7"/>
    <w:rsid w:val="00F666BC"/>
    <w:rsid w:val="00F703F3"/>
    <w:rsid w:val="00F71955"/>
    <w:rsid w:val="00F75A3B"/>
    <w:rsid w:val="00F8403B"/>
    <w:rsid w:val="00F909A5"/>
    <w:rsid w:val="00F90C69"/>
    <w:rsid w:val="00F97BD1"/>
    <w:rsid w:val="00FA2A2D"/>
    <w:rsid w:val="00FB478C"/>
    <w:rsid w:val="00FC63C3"/>
    <w:rsid w:val="00FD1203"/>
    <w:rsid w:val="00FD2B26"/>
    <w:rsid w:val="00FD6891"/>
    <w:rsid w:val="00FF3E75"/>
    <w:rsid w:val="00FF5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3FD9B"/>
  <w15:docId w15:val="{FFC1F9D3-EF9E-45F2-95B6-013AAC3B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CB"/>
  </w:style>
  <w:style w:type="paragraph" w:styleId="Ttulo1">
    <w:name w:val="heading 1"/>
    <w:basedOn w:val="Normal"/>
    <w:next w:val="Normal"/>
    <w:uiPriority w:val="9"/>
    <w:qFormat/>
    <w:rsid w:val="008E77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8E77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7A7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E77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E779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E77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E77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E779E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95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A06"/>
  </w:style>
  <w:style w:type="paragraph" w:styleId="Piedepgina">
    <w:name w:val="footer"/>
    <w:basedOn w:val="Normal"/>
    <w:link w:val="PiedepginaCar"/>
    <w:uiPriority w:val="99"/>
    <w:unhideWhenUsed/>
    <w:rsid w:val="00595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A06"/>
  </w:style>
  <w:style w:type="paragraph" w:styleId="Textodeglobo">
    <w:name w:val="Balloon Text"/>
    <w:basedOn w:val="Normal"/>
    <w:link w:val="TextodegloboCar"/>
    <w:uiPriority w:val="99"/>
    <w:semiHidden/>
    <w:unhideWhenUsed/>
    <w:rsid w:val="00583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29A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A78E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7A78E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78E5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rsid w:val="008E77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aliases w:val="lp1,List Paragraph1,Lista de nivel 1,4 Párrafo de lista,Figuras,Dot pt,No Spacing1,List Paragraph Char Char Char,Indicator Text,Numbered Para 1,DH1,Listas,Light Grid - Accent 31,Colorful List - Accent 11,Bullet 1,F5 List Paragraph"/>
    <w:basedOn w:val="Normal"/>
    <w:link w:val="PrrafodelistaCar"/>
    <w:uiPriority w:val="34"/>
    <w:qFormat/>
    <w:rsid w:val="003F03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59"/>
    <w:rsid w:val="003F03A8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1200"/>
    <w:pPr>
      <w:spacing w:after="0" w:line="240" w:lineRule="auto"/>
    </w:pPr>
    <w:rPr>
      <w:rFonts w:eastAsia="Times New Roman" w:hAnsi="Times New Roman" w:cs="Times New Roman"/>
    </w:rPr>
  </w:style>
  <w:style w:type="character" w:customStyle="1" w:styleId="PrrafodelistaCar">
    <w:name w:val="Párrafo de lista Car"/>
    <w:aliases w:val="lp1 Car,List Paragraph1 Car,Lista de nivel 1 Car,4 Párrafo de lista Car,Figuras Car,Dot pt Car,No Spacing1 Car,List Paragraph Char Char Char Car,Indicator Text Car,Numbered Para 1 Car,DH1 Car,Listas Car,Light Grid - Accent 31 Car"/>
    <w:basedOn w:val="Fuentedeprrafopredeter"/>
    <w:link w:val="Prrafodelista"/>
    <w:uiPriority w:val="34"/>
    <w:qFormat/>
    <w:locked/>
    <w:rsid w:val="00C16AB7"/>
    <w:rPr>
      <w:rFonts w:asciiTheme="minorHAnsi" w:eastAsiaTheme="minorHAnsi" w:hAnsiTheme="minorHAnsi" w:cstheme="minorBidi"/>
      <w:lang w:eastAsia="en-U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6375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63758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ListaCC">
    <w:name w:val="Lista CC."/>
    <w:basedOn w:val="Normal"/>
    <w:rsid w:val="0063758C"/>
  </w:style>
  <w:style w:type="paragraph" w:styleId="Textoindependiente">
    <w:name w:val="Body Text"/>
    <w:basedOn w:val="Normal"/>
    <w:link w:val="TextoindependienteCar"/>
    <w:uiPriority w:val="99"/>
    <w:unhideWhenUsed/>
    <w:rsid w:val="006375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3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RAEL\Desktop\Documentos%20Roxxx\Plantilla%20Alejad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xd9nAyONHyPl+14dWbiVLxOiHg==">AMUW2mWBHK8dzpEHe+8B8xNSpWJhAHoMwn49vG/a+wk6lAz6MoAFKVVZ+FGHZQIm+CFaHPjbla8NAHUZrgcWiJOhNodF2zAWXG/bg7Skm2lhN40qnDoSqhEy/o68+Z+0IeaQs5XCYc9J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2DA1DD-34A9-4284-865B-03A58442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Alejadra.dotx</Template>
  <TotalTime>33</TotalTime>
  <Pages>2</Pages>
  <Words>82</Words>
  <Characters>457</Characters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2024-06-06T23:13:00Z</cp:lastPrinted>
  <dcterms:created xsi:type="dcterms:W3CDTF">2024-06-06T19:03:00Z</dcterms:created>
  <dcterms:modified xsi:type="dcterms:W3CDTF">2024-08-21T19:02:00Z</dcterms:modified>
</cp:coreProperties>
</file>